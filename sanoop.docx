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EAEC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69AC9B8" wp14:editId="7B393C7B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15749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9FE72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069AC9B8" id="Group 8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66A15749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1999FE72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1AEC3FC0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4685214C" w14:textId="5B73D512" w:rsidR="00CA1F0E" w:rsidRDefault="00981778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C2073B" wp14:editId="37D205BF">
                  <wp:extent cx="2123440" cy="2868497"/>
                  <wp:effectExtent l="0" t="0" r="0" b="8255"/>
                  <wp:docPr id="184088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7624" name="Picture 184088762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083" cy="288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7C5B37F9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527F43B7" w14:textId="208F038A" w:rsidR="00CA1F0E" w:rsidRPr="00CA1F0E" w:rsidRDefault="00981778" w:rsidP="00CA1F0E">
            <w:pPr>
              <w:pStyle w:val="Address"/>
            </w:pPr>
            <w:r>
              <w:t>Russel</w:t>
            </w:r>
          </w:p>
          <w:p w14:paraId="7755B1D9" w14:textId="296A982F" w:rsidR="00CA1F0E" w:rsidRPr="00CA1F0E" w:rsidRDefault="00981778" w:rsidP="00CA1F0E">
            <w:pPr>
              <w:pStyle w:val="Address"/>
            </w:pPr>
            <w:r>
              <w:t>Web developer</w:t>
            </w:r>
          </w:p>
          <w:p w14:paraId="2D94C107" w14:textId="2F1E38D3" w:rsidR="00CA1F0E" w:rsidRPr="00CA1F0E" w:rsidRDefault="00981778" w:rsidP="00CA1F0E">
            <w:pPr>
              <w:pStyle w:val="Address"/>
            </w:pPr>
            <w:proofErr w:type="spellStart"/>
            <w:r>
              <w:t>HourglassIT</w:t>
            </w:r>
            <w:proofErr w:type="spellEnd"/>
          </w:p>
          <w:p w14:paraId="3EBDF24C" w14:textId="16DF5083" w:rsidR="00CA1F0E" w:rsidRPr="00CA1F0E" w:rsidRDefault="00981778" w:rsidP="00CA1F0E">
            <w:pPr>
              <w:pStyle w:val="Address"/>
            </w:pPr>
            <w:proofErr w:type="spellStart"/>
            <w:r>
              <w:t>Ottapanqa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vilai,nedunthaddi</w:t>
            </w:r>
            <w:proofErr w:type="spellEnd"/>
            <w:proofErr w:type="gramEnd"/>
            <w:r>
              <w:t>,</w:t>
            </w:r>
          </w:p>
          <w:p w14:paraId="180535C3" w14:textId="63F015F4" w:rsidR="00CA1F0E" w:rsidRDefault="00981778" w:rsidP="00CA1F0E">
            <w:pPr>
              <w:pStyle w:val="Address"/>
            </w:pPr>
            <w:r>
              <w:t>Thengapattanam,629173</w:t>
            </w:r>
          </w:p>
        </w:tc>
      </w:tr>
      <w:tr w:rsidR="00CA1F0E" w14:paraId="75E7BEBF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74566E48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32D1AF93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4D192428" w14:textId="77777777" w:rsidR="00981778" w:rsidRDefault="00981778" w:rsidP="0098177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588CEF37" w14:textId="77777777" w:rsidR="00981778" w:rsidRDefault="00981778" w:rsidP="00981778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</w:p>
          <w:p w14:paraId="31C20545" w14:textId="77777777" w:rsidR="00981778" w:rsidRDefault="00981778" w:rsidP="00981778"/>
          <w:p w14:paraId="7B50FE4E" w14:textId="77777777" w:rsidR="00981778" w:rsidRPr="00BF09B3" w:rsidRDefault="00981778" w:rsidP="00981778"/>
          <w:p w14:paraId="45BDDCE7" w14:textId="473165BF" w:rsidR="00CA1F0E" w:rsidRPr="00BF09B3" w:rsidRDefault="00CA1F0E" w:rsidP="00CA1F0E"/>
          <w:p w14:paraId="1FD06FAC" w14:textId="77777777" w:rsidR="00CA1F0E" w:rsidRPr="00BF09B3" w:rsidRDefault="00CA1F0E" w:rsidP="00CA1F0E"/>
          <w:p w14:paraId="5603B5E7" w14:textId="77777777" w:rsidR="00981778" w:rsidRDefault="00981778" w:rsidP="00981778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67663C5A" w14:textId="77777777" w:rsidR="00981778" w:rsidRDefault="00981778" w:rsidP="00981778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582635F1" w14:textId="77777777" w:rsidR="00981778" w:rsidRDefault="00981778" w:rsidP="00981778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4CF031F2" w14:textId="77777777" w:rsidR="00981778" w:rsidRDefault="00981778" w:rsidP="00981778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11B5841E" w14:textId="77777777" w:rsidR="00981778" w:rsidRDefault="00981778" w:rsidP="00981778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7B9A3A9A" w14:textId="77777777" w:rsidR="00981778" w:rsidRDefault="00981778" w:rsidP="00981778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66C71FA0" w14:textId="77777777" w:rsidR="00981778" w:rsidRDefault="00981778" w:rsidP="00981778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61EA55BB" w14:textId="0A4CCC49" w:rsidR="00CA1F0E" w:rsidRPr="00981778" w:rsidRDefault="00981778" w:rsidP="00981778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</w:tc>
      </w:tr>
      <w:tr w:rsidR="00CA1F0E" w14:paraId="63921609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568DA118" w14:textId="4ED74216" w:rsidR="00CA1F0E" w:rsidRDefault="00981778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Sanoop</w:t>
            </w:r>
          </w:p>
          <w:p w14:paraId="1269EB5D" w14:textId="3D4A452D" w:rsidR="00CA1F0E" w:rsidRPr="00CA1F0E" w:rsidRDefault="00981778" w:rsidP="00CA1F0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14:paraId="047719DE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68280D46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03E632C4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89267AD2C2CC4FBD8CDCEDD3DF08EC77"/>
              </w:placeholder>
              <w:temporary/>
              <w:showingPlcHdr/>
              <w15:appearance w15:val="hidden"/>
            </w:sdtPr>
            <w:sdtContent>
              <w:p w14:paraId="76644EC7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D126648F71BD4F288FDB8AE590A247A3"/>
              </w:placeholder>
              <w:temporary/>
              <w:showingPlcHdr/>
              <w15:appearance w15:val="hidden"/>
            </w:sdtPr>
            <w:sdtContent>
              <w:p w14:paraId="012F1DA3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79094B7" w14:textId="7420262E" w:rsidR="00CA1F0E" w:rsidRDefault="00981778" w:rsidP="00CA1F0E">
            <w:pPr>
              <w:pStyle w:val="ContactDetails"/>
            </w:pPr>
            <w:r>
              <w:t>7876575874</w:t>
            </w:r>
          </w:p>
          <w:p w14:paraId="07A36E0A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B71AE8BBF815441EAA059881B6C79689"/>
              </w:placeholder>
              <w:temporary/>
              <w:showingPlcHdr/>
              <w15:appearance w15:val="hidden"/>
            </w:sdtPr>
            <w:sdtContent>
              <w:p w14:paraId="23C12823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42D8A86" w14:textId="4FE202C3" w:rsidR="00CA1F0E" w:rsidRPr="00A751B0" w:rsidRDefault="00981778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sanoops658@gmail.com</w:t>
            </w:r>
          </w:p>
        </w:tc>
        <w:tc>
          <w:tcPr>
            <w:tcW w:w="450" w:type="dxa"/>
            <w:vMerge/>
          </w:tcPr>
          <w:p w14:paraId="22281F48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7844D682" w14:textId="77777777" w:rsidR="00CA1F0E" w:rsidRDefault="00CA1F0E" w:rsidP="00CA1F0E">
            <w:pPr>
              <w:pStyle w:val="Heading1"/>
            </w:pPr>
          </w:p>
        </w:tc>
      </w:tr>
    </w:tbl>
    <w:p w14:paraId="31362E4B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3476" w14:textId="77777777" w:rsidR="0004402D" w:rsidRDefault="0004402D" w:rsidP="00C51CF5">
      <w:r>
        <w:separator/>
      </w:r>
    </w:p>
  </w:endnote>
  <w:endnote w:type="continuationSeparator" w:id="0">
    <w:p w14:paraId="59250B2B" w14:textId="77777777" w:rsidR="0004402D" w:rsidRDefault="0004402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E2B0" w14:textId="77777777" w:rsidR="0004402D" w:rsidRDefault="0004402D" w:rsidP="00C51CF5">
      <w:r>
        <w:separator/>
      </w:r>
    </w:p>
  </w:footnote>
  <w:footnote w:type="continuationSeparator" w:id="0">
    <w:p w14:paraId="64900C42" w14:textId="77777777" w:rsidR="0004402D" w:rsidRDefault="0004402D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65243">
    <w:abstractNumId w:val="0"/>
  </w:num>
  <w:num w:numId="2" w16cid:durableId="25167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78"/>
    <w:rsid w:val="0004402D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981778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99D2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267AD2C2CC4FBD8CDCEDD3DF08E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11218-F30E-4803-A44B-704CB663F3CC}"/>
      </w:docPartPr>
      <w:docPartBody>
        <w:p w:rsidR="00000000" w:rsidRDefault="00000000">
          <w:pPr>
            <w:pStyle w:val="89267AD2C2CC4FBD8CDCEDD3DF08EC77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D126648F71BD4F288FDB8AE590A24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590A6-A7C3-48E2-B11B-C1E4FEFCBAE0}"/>
      </w:docPartPr>
      <w:docPartBody>
        <w:p w:rsidR="00000000" w:rsidRDefault="00000000">
          <w:pPr>
            <w:pStyle w:val="D126648F71BD4F288FDB8AE590A247A3"/>
          </w:pPr>
          <w:r w:rsidRPr="004D3011">
            <w:t>PHONE:</w:t>
          </w:r>
        </w:p>
      </w:docPartBody>
    </w:docPart>
    <w:docPart>
      <w:docPartPr>
        <w:name w:val="B71AE8BBF815441EAA059881B6C79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6A8F1-4CEE-4691-BF73-FABFEF6EFADB}"/>
      </w:docPartPr>
      <w:docPartBody>
        <w:p w:rsidR="00000000" w:rsidRDefault="00000000">
          <w:pPr>
            <w:pStyle w:val="B71AE8BBF815441EAA059881B6C7968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F7"/>
    <w:rsid w:val="007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009DB91D84B0E95E74D62651BFDBA">
    <w:name w:val="57C009DB91D84B0E95E74D62651BFDBA"/>
  </w:style>
  <w:style w:type="paragraph" w:customStyle="1" w:styleId="73B2456B736B42CE86B1739A670EA339">
    <w:name w:val="73B2456B736B42CE86B1739A670EA339"/>
  </w:style>
  <w:style w:type="paragraph" w:customStyle="1" w:styleId="149CC5BE6A974042A0407D6138C7C2A0">
    <w:name w:val="149CC5BE6A974042A0407D6138C7C2A0"/>
  </w:style>
  <w:style w:type="paragraph" w:customStyle="1" w:styleId="2731480B66A34663AB2C20402CD294F0">
    <w:name w:val="2731480B66A34663AB2C20402CD294F0"/>
  </w:style>
  <w:style w:type="paragraph" w:customStyle="1" w:styleId="33D3BA68A5624EA2A338CA5B06871242">
    <w:name w:val="33D3BA68A5624EA2A338CA5B06871242"/>
  </w:style>
  <w:style w:type="paragraph" w:customStyle="1" w:styleId="9FA4983E26764FE2A2D6C1F22150E59E">
    <w:name w:val="9FA4983E26764FE2A2D6C1F22150E59E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C6EE5F145175402389460DB497F9C83A">
    <w:name w:val="C6EE5F145175402389460DB497F9C83A"/>
  </w:style>
  <w:style w:type="paragraph" w:customStyle="1" w:styleId="2549B594B07E4241B3B3FBF1F916DC61">
    <w:name w:val="2549B594B07E4241B3B3FBF1F916DC61"/>
  </w:style>
  <w:style w:type="paragraph" w:customStyle="1" w:styleId="74A68295CDF34187B5FC433D8E95683D">
    <w:name w:val="74A68295CDF34187B5FC433D8E95683D"/>
  </w:style>
  <w:style w:type="paragraph" w:customStyle="1" w:styleId="F49CE7ADE16348D1B902D8A73A4FA376">
    <w:name w:val="F49CE7ADE16348D1B902D8A73A4FA376"/>
  </w:style>
  <w:style w:type="paragraph" w:customStyle="1" w:styleId="73E1748BE0F6481A888ADC700C1BD4EA">
    <w:name w:val="73E1748BE0F6481A888ADC700C1BD4E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89267AD2C2CC4FBD8CDCEDD3DF08EC77">
    <w:name w:val="89267AD2C2CC4FBD8CDCEDD3DF08EC77"/>
  </w:style>
  <w:style w:type="paragraph" w:customStyle="1" w:styleId="D126648F71BD4F288FDB8AE590A247A3">
    <w:name w:val="D126648F71BD4F288FDB8AE590A247A3"/>
  </w:style>
  <w:style w:type="paragraph" w:customStyle="1" w:styleId="6E1A12BFA6434756960FBD345F48B37F">
    <w:name w:val="6E1A12BFA6434756960FBD345F48B37F"/>
  </w:style>
  <w:style w:type="paragraph" w:customStyle="1" w:styleId="E9C0015FADFB48719F634CA96ED88CFF">
    <w:name w:val="E9C0015FADFB48719F634CA96ED88CFF"/>
  </w:style>
  <w:style w:type="paragraph" w:customStyle="1" w:styleId="42F0D294976748CEA592E25298DA23A1">
    <w:name w:val="42F0D294976748CEA592E25298DA23A1"/>
  </w:style>
  <w:style w:type="paragraph" w:customStyle="1" w:styleId="B71AE8BBF815441EAA059881B6C79689">
    <w:name w:val="B71AE8BBF815441EAA059881B6C79689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054D2BFA71ED47AB93E899F7FED33383">
    <w:name w:val="054D2BFA71ED47AB93E899F7FED333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2023-10-30T06:20:00Z</dcterms:created>
  <dcterms:modified xsi:type="dcterms:W3CDTF">2023-10-30T06:29:00Z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